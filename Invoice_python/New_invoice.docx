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3D064868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 xml:space="preserve"/>
      </w:r>
    </w:p>
    <w:p w14:paraId="2A660C15" w14:textId="0270E90B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r w:rsidR="000424D8">
        <w:rPr>
          <w:rFonts w:ascii="Adobe Gothic Std B" w:eastAsia="Adobe Gothic Std B" w:hAnsi="Adobe Gothic Std B"/>
        </w:rPr>
        <w:t xml:space="preserve"/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2104"/>
        <w:gridCol w:w="5823"/>
        <w:gridCol w:w="2151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15E0979D" w:rsidR="00767D7F" w:rsidRPr="001A4A7E" w:rsidRDefault="008156BE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3DFF1EDB" w:rsidR="00767D7F" w:rsidRPr="001A4A7E" w:rsidRDefault="008156BE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0D895D04" w:rsidR="00767D7F" w:rsidRPr="001A4A7E" w:rsidRDefault="008156BE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342AC3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E1819" w14:textId="77777777" w:rsidR="00342AC3" w:rsidRDefault="00342AC3" w:rsidP="00DA124E">
      <w:r>
        <w:separator/>
      </w:r>
    </w:p>
  </w:endnote>
  <w:endnote w:type="continuationSeparator" w:id="0">
    <w:p w14:paraId="1D6CD29B" w14:textId="77777777" w:rsidR="00342AC3" w:rsidRDefault="00342AC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A98F" w14:textId="77777777" w:rsidR="00342AC3" w:rsidRDefault="00342AC3" w:rsidP="00DA124E">
      <w:r>
        <w:separator/>
      </w:r>
    </w:p>
  </w:footnote>
  <w:footnote w:type="continuationSeparator" w:id="0">
    <w:p w14:paraId="45DBB541" w14:textId="77777777" w:rsidR="00342AC3" w:rsidRDefault="00342AC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424D8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42AC3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7E2367"/>
    <w:rsid w:val="008156BE"/>
    <w:rsid w:val="00846FB5"/>
    <w:rsid w:val="00865239"/>
    <w:rsid w:val="008C24C8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B4791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  <w:rsid w:val="00E8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239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Prakash Ganvit</cp:lastModifiedBy>
  <cp:revision>15</cp:revision>
  <dcterms:created xsi:type="dcterms:W3CDTF">2022-10-08T09:21:00Z</dcterms:created>
  <dcterms:modified xsi:type="dcterms:W3CDTF">2024-02-13T11:57:00Z</dcterms:modified>
  <cp:category/>
  <cp:version/>
  <dc:description/>
  <dc:identifier/>
  <dc:language/>
  <dc:subject/>
</cp:coreProperties>
</file>