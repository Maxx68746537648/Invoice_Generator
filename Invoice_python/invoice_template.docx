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3D064868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r w:rsidR="005E4E1E">
        <w:rPr>
          <w:rFonts w:ascii="Adobe Gothic Std B" w:eastAsia="Adobe Gothic Std B" w:hAnsi="Adobe Gothic Std B"/>
        </w:rPr>
        <w:t>{{name}}</w:t>
      </w:r>
    </w:p>
    <w:p w14:paraId="2A660C15" w14:textId="0270E90B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r w:rsidR="000424D8">
        <w:rPr>
          <w:rFonts w:ascii="Adobe Gothic Std B" w:eastAsia="Adobe Gothic Std B" w:hAnsi="Adobe Gothic Std B"/>
        </w:rPr>
        <w:t>{</w:t>
      </w:r>
      <w:r w:rsidR="008C24C8">
        <w:rPr>
          <w:rFonts w:ascii="Adobe Gothic Std B" w:eastAsia="Adobe Gothic Std B" w:hAnsi="Adobe Gothic Std B"/>
        </w:rPr>
        <w:t>{</w:t>
      </w:r>
      <w:r w:rsidR="008156BE">
        <w:rPr>
          <w:rFonts w:ascii="Adobe Gothic Std B" w:eastAsia="Adobe Gothic Std B" w:hAnsi="Adobe Gothic Std B"/>
        </w:rPr>
        <w:t>phone</w:t>
      </w:r>
      <w:r w:rsidR="000424D8">
        <w:rPr>
          <w:rFonts w:ascii="Adobe Gothic Std B" w:eastAsia="Adobe Gothic Std B" w:hAnsi="Adobe Gothic Std B"/>
        </w:rPr>
        <w:t>}}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568"/>
        <w:gridCol w:w="5287"/>
        <w:gridCol w:w="1615"/>
        <w:gridCol w:w="1610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EED6F9F" w:rsidR="00767D7F" w:rsidRPr="001A4A7E" w:rsidRDefault="008156B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>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3D585A23" w:rsidR="00697198" w:rsidRPr="001A4A7E" w:rsidRDefault="008156B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0]}}</w:t>
            </w:r>
          </w:p>
        </w:tc>
        <w:tc>
          <w:tcPr>
            <w:tcW w:w="5556" w:type="dxa"/>
          </w:tcPr>
          <w:p w14:paraId="20C9F77F" w14:textId="05A18E9D" w:rsidR="00697198" w:rsidRPr="001A4A7E" w:rsidRDefault="008156B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1]}}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1CF6A1B9" w:rsidR="00697198" w:rsidRPr="001A4A7E" w:rsidRDefault="008156BE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2]}}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035F9869" w:rsidR="00697198" w:rsidRPr="001A4A7E" w:rsidRDefault="008156BE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</w:t>
            </w:r>
            <w:r>
              <w:rPr>
                <w:rFonts w:ascii="Adobe Gothic Std B" w:eastAsia="Adobe Gothic Std B" w:hAnsi="Adobe Gothic Std B"/>
              </w:rPr>
              <w:t>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5C04607A" w:rsidR="00F33254" w:rsidRDefault="008156B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15E0979D" w:rsidR="00767D7F" w:rsidRPr="001A4A7E" w:rsidRDefault="008156BE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{{subtotal}}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3DFF1EDB" w:rsidR="00767D7F" w:rsidRPr="001A4A7E" w:rsidRDefault="008156BE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spellStart"/>
            <w:r>
              <w:rPr>
                <w:rFonts w:ascii="Adobe Gothic Std B" w:eastAsia="Adobe Gothic Std B" w:hAnsi="Adobe Gothic Std B"/>
              </w:rPr>
              <w:t>salestax</w:t>
            </w:r>
            <w:proofErr w:type="spellEnd"/>
            <w:r>
              <w:rPr>
                <w:rFonts w:ascii="Adobe Gothic Std B" w:eastAsia="Adobe Gothic Std B" w:hAnsi="Adobe Gothic Std B"/>
              </w:rPr>
              <w:t>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0D895D04" w:rsidR="00767D7F" w:rsidRPr="001A4A7E" w:rsidRDefault="008156BE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{{total}}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342AC3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E1819" w14:textId="77777777" w:rsidR="00342AC3" w:rsidRDefault="00342AC3" w:rsidP="00DA124E">
      <w:r>
        <w:separator/>
      </w:r>
    </w:p>
  </w:endnote>
  <w:endnote w:type="continuationSeparator" w:id="0">
    <w:p w14:paraId="1D6CD29B" w14:textId="77777777" w:rsidR="00342AC3" w:rsidRDefault="00342AC3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AA98F" w14:textId="77777777" w:rsidR="00342AC3" w:rsidRDefault="00342AC3" w:rsidP="00DA124E">
      <w:r>
        <w:separator/>
      </w:r>
    </w:p>
  </w:footnote>
  <w:footnote w:type="continuationSeparator" w:id="0">
    <w:p w14:paraId="45DBB541" w14:textId="77777777" w:rsidR="00342AC3" w:rsidRDefault="00342AC3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424D8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42AC3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7E2367"/>
    <w:rsid w:val="008156BE"/>
    <w:rsid w:val="00846FB5"/>
    <w:rsid w:val="00865239"/>
    <w:rsid w:val="008C24C8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B4791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  <w:rsid w:val="00E8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239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Prakash Ganvit</cp:lastModifiedBy>
  <cp:revision>15</cp:revision>
  <dcterms:created xsi:type="dcterms:W3CDTF">2022-10-08T09:21:00Z</dcterms:created>
  <dcterms:modified xsi:type="dcterms:W3CDTF">2024-02-13T11:57:00Z</dcterms:modified>
  <cp:category/>
  <cp:version/>
</cp:coreProperties>
</file>